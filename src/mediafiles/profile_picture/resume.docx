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084" w:rsidRDefault="00864021">
      <w:pPr>
        <w:pStyle w:val="Name"/>
      </w:pPr>
      <w:r>
        <w:t>Harshal vijay mahapure</w:t>
      </w:r>
    </w:p>
    <w:p w:rsidR="001C0084" w:rsidRDefault="00B14BCA">
      <w:pPr>
        <w:pStyle w:val="ContactInfo"/>
      </w:pPr>
      <w:r>
        <w:t xml:space="preserve">Old </w:t>
      </w:r>
      <w:proofErr w:type="spellStart"/>
      <w:r>
        <w:t>shangvi</w:t>
      </w:r>
      <w:proofErr w:type="spellEnd"/>
      <w:r>
        <w:t xml:space="preserve"> Manta </w:t>
      </w:r>
      <w:proofErr w:type="spellStart"/>
      <w:r>
        <w:t>nager</w:t>
      </w:r>
      <w:proofErr w:type="spellEnd"/>
      <w:r>
        <w:t xml:space="preserve"> lane no1 </w:t>
      </w:r>
      <w:proofErr w:type="spellStart"/>
      <w:r>
        <w:t>pune</w:t>
      </w:r>
      <w:proofErr w:type="spellEnd"/>
      <w:r>
        <w:t xml:space="preserve"> 411027 </w:t>
      </w:r>
      <w:proofErr w:type="spellStart"/>
      <w:r>
        <w:t>maharashtra</w:t>
      </w:r>
      <w:proofErr w:type="spellEnd"/>
      <w:r w:rsidR="00DE0861">
        <w:t xml:space="preserve">| </w:t>
      </w:r>
      <w:r w:rsidR="00864021">
        <w:t>7397843394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100DD422A4A0DE488397B11F688F71B7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Content>
          <w:proofErr w:type="spellStart"/>
          <w:r>
            <w:t>harshalmahapure</w:t>
          </w:r>
          <w:proofErr w:type="spellEnd"/>
        </w:sdtContent>
      </w:sdt>
    </w:p>
    <w:p w:rsidR="003349BD" w:rsidRDefault="000A013C">
      <w:pPr>
        <w:pStyle w:val="Heading1"/>
      </w:pPr>
      <w:r>
        <w:t xml:space="preserve">Technical </w:t>
      </w:r>
      <w:r w:rsidR="003349BD">
        <w:t>Skills</w:t>
      </w:r>
    </w:p>
    <w:p w:rsidR="003349BD" w:rsidRDefault="003349BD" w:rsidP="003349BD">
      <w:r>
        <w:t xml:space="preserve">    Programming </w:t>
      </w:r>
      <w:proofErr w:type="spellStart"/>
      <w:r>
        <w:t>Langues</w:t>
      </w:r>
      <w:proofErr w:type="spellEnd"/>
      <w:r>
        <w:t>:</w:t>
      </w:r>
    </w:p>
    <w:p w:rsidR="003349BD" w:rsidRDefault="003349BD" w:rsidP="003349BD">
      <w:pPr>
        <w:pStyle w:val="ListParagraph"/>
        <w:numPr>
          <w:ilvl w:val="0"/>
          <w:numId w:val="23"/>
        </w:numPr>
      </w:pPr>
      <w:r>
        <w:t>C/C++</w:t>
      </w:r>
    </w:p>
    <w:p w:rsidR="003349BD" w:rsidRDefault="003349BD" w:rsidP="003349BD">
      <w:pPr>
        <w:pStyle w:val="ListParagraph"/>
        <w:numPr>
          <w:ilvl w:val="0"/>
          <w:numId w:val="23"/>
        </w:numPr>
      </w:pPr>
      <w:r>
        <w:t>Java</w:t>
      </w:r>
    </w:p>
    <w:p w:rsidR="003349BD" w:rsidRDefault="003349BD" w:rsidP="003349BD">
      <w:pPr>
        <w:pStyle w:val="ListParagraph"/>
        <w:numPr>
          <w:ilvl w:val="0"/>
          <w:numId w:val="23"/>
        </w:numPr>
      </w:pPr>
      <w:proofErr w:type="spellStart"/>
      <w:r>
        <w:t>Javascript</w:t>
      </w:r>
      <w:proofErr w:type="spellEnd"/>
    </w:p>
    <w:p w:rsidR="003349BD" w:rsidRPr="003349BD" w:rsidRDefault="003349BD" w:rsidP="003349BD">
      <w:pPr>
        <w:pStyle w:val="ListParagraph"/>
        <w:numPr>
          <w:ilvl w:val="0"/>
          <w:numId w:val="23"/>
        </w:numPr>
      </w:pPr>
      <w:r>
        <w:t>Python</w:t>
      </w:r>
    </w:p>
    <w:p w:rsidR="000A013C" w:rsidRDefault="000A013C" w:rsidP="000A013C">
      <w:pPr>
        <w:ind w:left="420"/>
      </w:pPr>
      <w:r>
        <w:t>Development:</w:t>
      </w:r>
    </w:p>
    <w:p w:rsidR="003349BD" w:rsidRDefault="003349BD" w:rsidP="000A013C">
      <w:pPr>
        <w:pStyle w:val="ListParagraph"/>
        <w:numPr>
          <w:ilvl w:val="0"/>
          <w:numId w:val="19"/>
        </w:numPr>
      </w:pPr>
      <w:r>
        <w:t>Html</w:t>
      </w:r>
    </w:p>
    <w:p w:rsidR="003349BD" w:rsidRDefault="003349BD" w:rsidP="000A013C">
      <w:pPr>
        <w:pStyle w:val="ListParagraph"/>
        <w:numPr>
          <w:ilvl w:val="0"/>
          <w:numId w:val="19"/>
        </w:numPr>
      </w:pPr>
      <w:proofErr w:type="spellStart"/>
      <w:r>
        <w:t>Css</w:t>
      </w:r>
      <w:proofErr w:type="spellEnd"/>
    </w:p>
    <w:p w:rsidR="0005092C" w:rsidRDefault="0005092C" w:rsidP="003349BD">
      <w:pPr>
        <w:pStyle w:val="ListParagraph"/>
        <w:numPr>
          <w:ilvl w:val="0"/>
          <w:numId w:val="19"/>
        </w:numPr>
      </w:pPr>
      <w:r>
        <w:t>React</w:t>
      </w:r>
    </w:p>
    <w:p w:rsidR="004B27A0" w:rsidRDefault="004B27A0" w:rsidP="003349BD">
      <w:pPr>
        <w:pStyle w:val="ListParagraph"/>
        <w:numPr>
          <w:ilvl w:val="0"/>
          <w:numId w:val="19"/>
        </w:numPr>
      </w:pPr>
      <w:r>
        <w:t>Linux</w:t>
      </w:r>
    </w:p>
    <w:p w:rsidR="004B27A0" w:rsidRDefault="004B27A0" w:rsidP="003349BD">
      <w:pPr>
        <w:pStyle w:val="ListParagraph"/>
        <w:numPr>
          <w:ilvl w:val="0"/>
          <w:numId w:val="19"/>
        </w:numPr>
      </w:pPr>
      <w:r>
        <w:t>Django</w:t>
      </w:r>
    </w:p>
    <w:p w:rsidR="0005092C" w:rsidRDefault="0005092C" w:rsidP="003349BD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</w:p>
    <w:p w:rsidR="003349BD" w:rsidRDefault="003349BD" w:rsidP="003349BD">
      <w:r>
        <w:t xml:space="preserve">   Database:</w:t>
      </w:r>
    </w:p>
    <w:p w:rsidR="003349BD" w:rsidRPr="000A013C" w:rsidRDefault="00AC2CCE" w:rsidP="003349BD">
      <w:pPr>
        <w:pStyle w:val="ListParagraph"/>
        <w:numPr>
          <w:ilvl w:val="0"/>
          <w:numId w:val="24"/>
        </w:numPr>
      </w:pPr>
      <w:proofErr w:type="spellStart"/>
      <w:r>
        <w:t>Postgres</w:t>
      </w:r>
      <w:proofErr w:type="spellEnd"/>
    </w:p>
    <w:p w:rsidR="00F95BEA" w:rsidRDefault="003349BD" w:rsidP="003349BD">
      <w:pPr>
        <w:spacing w:after="180"/>
      </w:pPr>
      <w:r>
        <w:t xml:space="preserve">  </w:t>
      </w:r>
    </w:p>
    <w:p w:rsidR="001C0084" w:rsidRDefault="00000000">
      <w:pPr>
        <w:pStyle w:val="Heading1"/>
      </w:pPr>
      <w:sdt>
        <w:sdtPr>
          <w:alias w:val="Education:"/>
          <w:tag w:val="Education:"/>
          <w:id w:val="-1150367223"/>
          <w:placeholder>
            <w:docPart w:val="1E99A6AC9AF07A49B71BEA0BAEF37422"/>
          </w:placeholder>
          <w:temporary/>
          <w:showingPlcHdr/>
          <w15:appearance w15:val="hidden"/>
        </w:sdtPr>
        <w:sdtContent>
          <w:r w:rsidR="007F7DCE">
            <w:t>Education</w:t>
          </w:r>
        </w:sdtContent>
      </w:sdt>
    </w:p>
    <w:p w:rsidR="001C0084" w:rsidRDefault="00886D33">
      <w:pPr>
        <w:pStyle w:val="Heading2"/>
      </w:pPr>
      <w:proofErr w:type="spellStart"/>
      <w:r>
        <w:t>Bsc</w:t>
      </w:r>
      <w:proofErr w:type="spellEnd"/>
      <w:r>
        <w:t xml:space="preserve">(computer science) pursuing </w:t>
      </w:r>
    </w:p>
    <w:p w:rsidR="001C0084" w:rsidRDefault="00764732">
      <w:proofErr w:type="spellStart"/>
      <w:r>
        <w:t>Persuing</w:t>
      </w:r>
      <w:proofErr w:type="spellEnd"/>
      <w:r>
        <w:t xml:space="preserve"> </w:t>
      </w:r>
      <w:proofErr w:type="spellStart"/>
      <w:r>
        <w:t>Bsc</w:t>
      </w:r>
      <w:proofErr w:type="spellEnd"/>
      <w:r>
        <w:t xml:space="preserve">(computer science) </w:t>
      </w:r>
      <w:r w:rsidR="0032712F">
        <w:t>degree 3</w:t>
      </w:r>
      <w:r w:rsidR="0032712F" w:rsidRPr="0032712F">
        <w:rPr>
          <w:vertAlign w:val="superscript"/>
        </w:rPr>
        <w:t>rd</w:t>
      </w:r>
      <w:r w:rsidR="0032712F">
        <w:t xml:space="preserve"> </w:t>
      </w:r>
      <w:r w:rsidR="000E152E">
        <w:t xml:space="preserve">year </w:t>
      </w:r>
      <w:r>
        <w:t xml:space="preserve"> in </w:t>
      </w:r>
      <w:proofErr w:type="spellStart"/>
      <w:r w:rsidR="00703AF7">
        <w:t>Marathwada</w:t>
      </w:r>
      <w:proofErr w:type="spellEnd"/>
      <w:r w:rsidR="00703AF7">
        <w:t xml:space="preserve"> </w:t>
      </w:r>
      <w:proofErr w:type="spellStart"/>
      <w:r w:rsidR="0032712F">
        <w:t>Mitramandal’s</w:t>
      </w:r>
      <w:proofErr w:type="spellEnd"/>
      <w:r w:rsidR="0032712F">
        <w:t xml:space="preserve"> </w:t>
      </w:r>
      <w:proofErr w:type="spellStart"/>
      <w:r w:rsidR="0032712F">
        <w:t>collage</w:t>
      </w:r>
      <w:proofErr w:type="spellEnd"/>
      <w:r w:rsidR="0032712F">
        <w:t xml:space="preserve"> Deccan</w:t>
      </w:r>
    </w:p>
    <w:p w:rsidR="001C0084" w:rsidRDefault="001C0084" w:rsidP="000E152E">
      <w:pPr>
        <w:pStyle w:val="Heading1"/>
      </w:pPr>
    </w:p>
    <w:p w:rsidR="001C0084" w:rsidRDefault="001C0084"/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6F9" w:rsidRDefault="001A76F9">
      <w:pPr>
        <w:spacing w:after="0" w:line="240" w:lineRule="auto"/>
      </w:pPr>
      <w:r>
        <w:separator/>
      </w:r>
    </w:p>
  </w:endnote>
  <w:endnote w:type="continuationSeparator" w:id="0">
    <w:p w:rsidR="001A76F9" w:rsidRDefault="001A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6F9" w:rsidRDefault="001A76F9">
      <w:pPr>
        <w:spacing w:after="0" w:line="240" w:lineRule="auto"/>
      </w:pPr>
      <w:r>
        <w:separator/>
      </w:r>
    </w:p>
  </w:footnote>
  <w:footnote w:type="continuationSeparator" w:id="0">
    <w:p w:rsidR="001A76F9" w:rsidRDefault="001A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8AAA6C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6183E8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E5B3E"/>
    <w:multiLevelType w:val="hybridMultilevel"/>
    <w:tmpl w:val="55FC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246B1"/>
    <w:multiLevelType w:val="hybridMultilevel"/>
    <w:tmpl w:val="7FD6A7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0440456F"/>
    <w:multiLevelType w:val="hybridMultilevel"/>
    <w:tmpl w:val="DB98F70E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0467041D"/>
    <w:multiLevelType w:val="hybridMultilevel"/>
    <w:tmpl w:val="0C4C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21A4E"/>
    <w:multiLevelType w:val="hybridMultilevel"/>
    <w:tmpl w:val="E68AC5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706B57"/>
    <w:multiLevelType w:val="hybridMultilevel"/>
    <w:tmpl w:val="6F48A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C1351F"/>
    <w:multiLevelType w:val="hybridMultilevel"/>
    <w:tmpl w:val="28860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D4B24C4"/>
    <w:multiLevelType w:val="hybridMultilevel"/>
    <w:tmpl w:val="42AA073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C645646"/>
    <w:multiLevelType w:val="hybridMultilevel"/>
    <w:tmpl w:val="0C0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6E29"/>
    <w:multiLevelType w:val="hybridMultilevel"/>
    <w:tmpl w:val="B804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65706"/>
    <w:multiLevelType w:val="hybridMultilevel"/>
    <w:tmpl w:val="956A9C2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6FB6561F"/>
    <w:multiLevelType w:val="hybridMultilevel"/>
    <w:tmpl w:val="592C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FE3240"/>
    <w:multiLevelType w:val="hybridMultilevel"/>
    <w:tmpl w:val="DA929E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7C701565"/>
    <w:multiLevelType w:val="hybridMultilevel"/>
    <w:tmpl w:val="D264CC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35876744">
    <w:abstractNumId w:val="9"/>
  </w:num>
  <w:num w:numId="2" w16cid:durableId="1690180901">
    <w:abstractNumId w:val="7"/>
  </w:num>
  <w:num w:numId="3" w16cid:durableId="946429898">
    <w:abstractNumId w:val="6"/>
  </w:num>
  <w:num w:numId="4" w16cid:durableId="367146010">
    <w:abstractNumId w:val="5"/>
  </w:num>
  <w:num w:numId="5" w16cid:durableId="812714331">
    <w:abstractNumId w:val="4"/>
  </w:num>
  <w:num w:numId="6" w16cid:durableId="1886214829">
    <w:abstractNumId w:val="8"/>
  </w:num>
  <w:num w:numId="7" w16cid:durableId="1446924859">
    <w:abstractNumId w:val="3"/>
  </w:num>
  <w:num w:numId="8" w16cid:durableId="2040928764">
    <w:abstractNumId w:val="2"/>
  </w:num>
  <w:num w:numId="9" w16cid:durableId="932124385">
    <w:abstractNumId w:val="1"/>
  </w:num>
  <w:num w:numId="10" w16cid:durableId="1814564353">
    <w:abstractNumId w:val="0"/>
  </w:num>
  <w:num w:numId="11" w16cid:durableId="1835487295">
    <w:abstractNumId w:val="19"/>
  </w:num>
  <w:num w:numId="12" w16cid:durableId="933321932">
    <w:abstractNumId w:val="18"/>
  </w:num>
  <w:num w:numId="13" w16cid:durableId="671875075">
    <w:abstractNumId w:val="14"/>
  </w:num>
  <w:num w:numId="14" w16cid:durableId="146097946">
    <w:abstractNumId w:val="10"/>
  </w:num>
  <w:num w:numId="15" w16cid:durableId="1375233153">
    <w:abstractNumId w:val="12"/>
  </w:num>
  <w:num w:numId="16" w16cid:durableId="602763698">
    <w:abstractNumId w:val="23"/>
  </w:num>
  <w:num w:numId="17" w16cid:durableId="1472478282">
    <w:abstractNumId w:val="15"/>
  </w:num>
  <w:num w:numId="18" w16cid:durableId="548029247">
    <w:abstractNumId w:val="11"/>
  </w:num>
  <w:num w:numId="19" w16cid:durableId="220286722">
    <w:abstractNumId w:val="17"/>
  </w:num>
  <w:num w:numId="20" w16cid:durableId="870531839">
    <w:abstractNumId w:val="21"/>
  </w:num>
  <w:num w:numId="21" w16cid:durableId="1440030221">
    <w:abstractNumId w:val="13"/>
  </w:num>
  <w:num w:numId="22" w16cid:durableId="1938515645">
    <w:abstractNumId w:val="16"/>
  </w:num>
  <w:num w:numId="23" w16cid:durableId="84082783">
    <w:abstractNumId w:val="22"/>
  </w:num>
  <w:num w:numId="24" w16cid:durableId="20659833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1"/>
    <w:rsid w:val="0000092C"/>
    <w:rsid w:val="00047CB1"/>
    <w:rsid w:val="0005092C"/>
    <w:rsid w:val="000A013C"/>
    <w:rsid w:val="000E0860"/>
    <w:rsid w:val="000E152E"/>
    <w:rsid w:val="001A76F9"/>
    <w:rsid w:val="001C0084"/>
    <w:rsid w:val="0032712F"/>
    <w:rsid w:val="003349BD"/>
    <w:rsid w:val="0038642D"/>
    <w:rsid w:val="003C1C78"/>
    <w:rsid w:val="004B27A0"/>
    <w:rsid w:val="00703AF7"/>
    <w:rsid w:val="00764732"/>
    <w:rsid w:val="007F7DCE"/>
    <w:rsid w:val="00864021"/>
    <w:rsid w:val="00886D33"/>
    <w:rsid w:val="00945F24"/>
    <w:rsid w:val="00AB3E31"/>
    <w:rsid w:val="00AC2CCE"/>
    <w:rsid w:val="00B14BCA"/>
    <w:rsid w:val="00DD5568"/>
    <w:rsid w:val="00DE0861"/>
    <w:rsid w:val="00E567E4"/>
    <w:rsid w:val="00E579C1"/>
    <w:rsid w:val="00EC0642"/>
    <w:rsid w:val="00F619A0"/>
    <w:rsid w:val="00F84E1D"/>
    <w:rsid w:val="00F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7E61B"/>
  <w15:chartTrackingRefBased/>
  <w15:docId w15:val="{94E119B5-8A66-D94F-AE54-B8568E2C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22A0FFF-F46E-7545-B1ED-E304A8B5C36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0DD422A4A0DE488397B11F688F7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D9B7B-1620-ED4D-A732-20238EB66E01}"/>
      </w:docPartPr>
      <w:docPartBody>
        <w:p w:rsidR="00000000" w:rsidRDefault="00000000">
          <w:pPr>
            <w:pStyle w:val="100DD422A4A0DE488397B11F688F71B7"/>
          </w:pPr>
          <w:r>
            <w:t>Email</w:t>
          </w:r>
        </w:p>
      </w:docPartBody>
    </w:docPart>
    <w:docPart>
      <w:docPartPr>
        <w:name w:val="1E99A6AC9AF07A49B71BEA0BAEF3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E874C-8544-B547-9A3A-675DA350B7A5}"/>
      </w:docPartPr>
      <w:docPartBody>
        <w:p w:rsidR="00000000" w:rsidRDefault="00000000">
          <w:pPr>
            <w:pStyle w:val="1E99A6AC9AF07A49B71BEA0BAEF3742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D0"/>
    <w:rsid w:val="007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80ED32C08ED459C84E74FEAF94EB6">
    <w:name w:val="20980ED32C08ED459C84E74FEAF94EB6"/>
  </w:style>
  <w:style w:type="paragraph" w:customStyle="1" w:styleId="E3F2E5304734C34081FC369E5DA9EF57">
    <w:name w:val="E3F2E5304734C34081FC369E5DA9EF57"/>
  </w:style>
  <w:style w:type="paragraph" w:customStyle="1" w:styleId="ABC4D1F81EEFD546976CBA4564D9632B">
    <w:name w:val="ABC4D1F81EEFD546976CBA4564D9632B"/>
  </w:style>
  <w:style w:type="paragraph" w:customStyle="1" w:styleId="100DD422A4A0DE488397B11F688F71B7">
    <w:name w:val="100DD422A4A0DE488397B11F688F71B7"/>
  </w:style>
  <w:style w:type="paragraph" w:customStyle="1" w:styleId="6AD5352B9F3A274296ED9F990CA74D9D">
    <w:name w:val="6AD5352B9F3A274296ED9F990CA74D9D"/>
  </w:style>
  <w:style w:type="paragraph" w:customStyle="1" w:styleId="11D9D67CE9997748A868094FA4F742E3">
    <w:name w:val="11D9D67CE9997748A868094FA4F742E3"/>
  </w:style>
  <w:style w:type="paragraph" w:customStyle="1" w:styleId="1E99A6AC9AF07A49B71BEA0BAEF37422">
    <w:name w:val="1E99A6AC9AF07A49B71BEA0BAEF37422"/>
  </w:style>
  <w:style w:type="paragraph" w:customStyle="1" w:styleId="A3EAC71AB2E6064CB2ACCCB8F00E1617">
    <w:name w:val="A3EAC71AB2E6064CB2ACCCB8F00E1617"/>
  </w:style>
  <w:style w:type="paragraph" w:customStyle="1" w:styleId="9AD8A3DD8B39B84FB369603794F9F2EA">
    <w:name w:val="9AD8A3DD8B39B84FB369603794F9F2EA"/>
  </w:style>
  <w:style w:type="paragraph" w:customStyle="1" w:styleId="2B4C4931203EA4428942C3C7EA849C8D">
    <w:name w:val="2B4C4931203EA4428942C3C7EA849C8D"/>
  </w:style>
  <w:style w:type="paragraph" w:customStyle="1" w:styleId="DFC50C996145774B9FB5EC67169989F0">
    <w:name w:val="DFC50C996145774B9FB5EC67169989F0"/>
  </w:style>
  <w:style w:type="paragraph" w:customStyle="1" w:styleId="3348B9F8CC854B48A6223C940F627F7D">
    <w:name w:val="3348B9F8CC854B48A6223C940F627F7D"/>
  </w:style>
  <w:style w:type="paragraph" w:customStyle="1" w:styleId="C56B3D1770708648BC84BAEF8F3A7C5E">
    <w:name w:val="C56B3D1770708648BC84BAEF8F3A7C5E"/>
  </w:style>
  <w:style w:type="paragraph" w:customStyle="1" w:styleId="AEC75C6AD938BE478D578D9A730A9059">
    <w:name w:val="AEC75C6AD938BE478D578D9A730A9059"/>
  </w:style>
  <w:style w:type="paragraph" w:customStyle="1" w:styleId="FC560710474B654D89313A10313C2C1D">
    <w:name w:val="FC560710474B654D89313A10313C2C1D"/>
  </w:style>
  <w:style w:type="paragraph" w:customStyle="1" w:styleId="F7237A7B57D9F94989CF8027BDE3893E">
    <w:name w:val="F7237A7B57D9F94989CF8027BDE38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harshalmahapure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{822A0FFF-F46E-7545-B1ED-E304A8B5C369}tf50002038.dotx</Template>
  <TotalTime>20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harshalmahapure44@gmail.com</cp:lastModifiedBy>
  <cp:revision>23</cp:revision>
  <dcterms:created xsi:type="dcterms:W3CDTF">2023-03-27T07:29:00Z</dcterms:created>
  <dcterms:modified xsi:type="dcterms:W3CDTF">2023-03-27T07:49:00Z</dcterms:modified>
</cp:coreProperties>
</file>